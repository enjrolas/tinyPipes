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1C6CF8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209931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9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1C6CF8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Stand_Steps</w:t>
                  </w:r>
                  <w:proofErr w:type="spellEnd"/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1C6CF8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Monday, June 16, 2014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  <w:proofErr w:type="spellEnd"/>
                </w:p>
                <w:p w:rsidR="00B77317" w:rsidRPr="00CD1539" w:rsidRDefault="001C6CF8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Study 1</w:t>
                  </w:r>
                </w:p>
                <w:p w:rsidR="00B77317" w:rsidRPr="006A441F" w:rsidRDefault="001C6CF8" w:rsidP="001C6CF8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B77317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1C6CF8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390707997" w:history="1">
                        <w:r w:rsidR="001C6CF8" w:rsidRPr="008E5D01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1C6CF8">
                          <w:rPr>
                            <w:noProof/>
                            <w:webHidden/>
                          </w:rPr>
                          <w:tab/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1C6CF8">
                          <w:rPr>
                            <w:noProof/>
                            <w:webHidden/>
                          </w:rPr>
                          <w:instrText xml:space="preserve"> PAGEREF _Toc390707997 \h </w:instrText>
                        </w:r>
                        <w:r w:rsidR="001C6CF8">
                          <w:rPr>
                            <w:noProof/>
                            <w:webHidden/>
                          </w:rPr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1C6CF8">
                          <w:rPr>
                            <w:noProof/>
                            <w:webHidden/>
                          </w:rPr>
                          <w:t>1</w:t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C6CF8" w:rsidRDefault="0021782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0707998" w:history="1">
                        <w:r w:rsidR="001C6CF8" w:rsidRPr="008E5D01">
                          <w:rPr>
                            <w:rStyle w:val="Hyperlink"/>
                            <w:noProof/>
                          </w:rPr>
                          <w:t>Assumptions</w:t>
                        </w:r>
                        <w:r w:rsidR="001C6CF8">
                          <w:rPr>
                            <w:noProof/>
                            <w:webHidden/>
                          </w:rPr>
                          <w:tab/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1C6CF8">
                          <w:rPr>
                            <w:noProof/>
                            <w:webHidden/>
                          </w:rPr>
                          <w:instrText xml:space="preserve"> PAGEREF _Toc390707998 \h </w:instrText>
                        </w:r>
                        <w:r w:rsidR="001C6CF8">
                          <w:rPr>
                            <w:noProof/>
                            <w:webHidden/>
                          </w:rPr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1C6CF8">
                          <w:rPr>
                            <w:noProof/>
                            <w:webHidden/>
                          </w:rPr>
                          <w:t>2</w:t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C6CF8" w:rsidRDefault="0021782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0707999" w:history="1">
                        <w:r w:rsidR="001C6CF8" w:rsidRPr="008E5D01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 w:rsidR="001C6CF8">
                          <w:rPr>
                            <w:noProof/>
                            <w:webHidden/>
                          </w:rPr>
                          <w:tab/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1C6CF8">
                          <w:rPr>
                            <w:noProof/>
                            <w:webHidden/>
                          </w:rPr>
                          <w:instrText xml:space="preserve"> PAGEREF _Toc390707999 \h </w:instrText>
                        </w:r>
                        <w:r w:rsidR="001C6CF8">
                          <w:rPr>
                            <w:noProof/>
                            <w:webHidden/>
                          </w:rPr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1C6CF8">
                          <w:rPr>
                            <w:noProof/>
                            <w:webHidden/>
                          </w:rPr>
                          <w:t>2</w:t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C6CF8" w:rsidRDefault="0021782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0708000" w:history="1">
                        <w:r w:rsidR="001C6CF8" w:rsidRPr="008E5D01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 w:rsidR="001C6CF8">
                          <w:rPr>
                            <w:noProof/>
                            <w:webHidden/>
                          </w:rPr>
                          <w:tab/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1C6CF8">
                          <w:rPr>
                            <w:noProof/>
                            <w:webHidden/>
                          </w:rPr>
                          <w:instrText xml:space="preserve"> PAGEREF _Toc390708000 \h </w:instrText>
                        </w:r>
                        <w:r w:rsidR="001C6CF8">
                          <w:rPr>
                            <w:noProof/>
                            <w:webHidden/>
                          </w:rPr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1C6CF8">
                          <w:rPr>
                            <w:noProof/>
                            <w:webHidden/>
                          </w:rPr>
                          <w:t>3</w:t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C6CF8" w:rsidRDefault="0021782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0708001" w:history="1">
                        <w:r w:rsidR="001C6CF8" w:rsidRPr="008E5D01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 w:rsidR="001C6CF8">
                          <w:rPr>
                            <w:noProof/>
                            <w:webHidden/>
                          </w:rPr>
                          <w:tab/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1C6CF8">
                          <w:rPr>
                            <w:noProof/>
                            <w:webHidden/>
                          </w:rPr>
                          <w:instrText xml:space="preserve"> PAGEREF _Toc390708001 \h </w:instrText>
                        </w:r>
                        <w:r w:rsidR="001C6CF8">
                          <w:rPr>
                            <w:noProof/>
                            <w:webHidden/>
                          </w:rPr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1C6CF8">
                          <w:rPr>
                            <w:noProof/>
                            <w:webHidden/>
                          </w:rPr>
                          <w:t>3</w:t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C6CF8" w:rsidRDefault="0021782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0708002" w:history="1">
                        <w:r w:rsidR="001C6CF8" w:rsidRPr="008E5D01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 w:rsidR="001C6CF8">
                          <w:rPr>
                            <w:noProof/>
                            <w:webHidden/>
                          </w:rPr>
                          <w:tab/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1C6CF8">
                          <w:rPr>
                            <w:noProof/>
                            <w:webHidden/>
                          </w:rPr>
                          <w:instrText xml:space="preserve"> PAGEREF _Toc390708002 \h </w:instrText>
                        </w:r>
                        <w:r w:rsidR="001C6CF8">
                          <w:rPr>
                            <w:noProof/>
                            <w:webHidden/>
                          </w:rPr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1C6CF8">
                          <w:rPr>
                            <w:noProof/>
                            <w:webHidden/>
                          </w:rPr>
                          <w:t>4</w:t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C6CF8" w:rsidRDefault="0021782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0708003" w:history="1">
                        <w:r w:rsidR="001C6CF8" w:rsidRPr="008E5D01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 w:rsidR="001C6CF8">
                          <w:rPr>
                            <w:noProof/>
                            <w:webHidden/>
                          </w:rPr>
                          <w:tab/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1C6CF8">
                          <w:rPr>
                            <w:noProof/>
                            <w:webHidden/>
                          </w:rPr>
                          <w:instrText xml:space="preserve"> PAGEREF _Toc390708003 \h </w:instrText>
                        </w:r>
                        <w:r w:rsidR="001C6CF8">
                          <w:rPr>
                            <w:noProof/>
                            <w:webHidden/>
                          </w:rPr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1C6CF8">
                          <w:rPr>
                            <w:noProof/>
                            <w:webHidden/>
                          </w:rPr>
                          <w:t>6</w:t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1C6CF8" w:rsidRDefault="0021782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0708004" w:history="1">
                        <w:r w:rsidR="001C6CF8" w:rsidRPr="008E5D01">
                          <w:rPr>
                            <w:rStyle w:val="Hyperlink"/>
                            <w:noProof/>
                          </w:rPr>
                          <w:t>Conclusion</w:t>
                        </w:r>
                        <w:r w:rsidR="001C6CF8">
                          <w:rPr>
                            <w:noProof/>
                            <w:webHidden/>
                          </w:rPr>
                          <w:tab/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1C6CF8">
                          <w:rPr>
                            <w:noProof/>
                            <w:webHidden/>
                          </w:rPr>
                          <w:instrText xml:space="preserve"> PAGEREF _Toc390708004 \h </w:instrText>
                        </w:r>
                        <w:r w:rsidR="001C6CF8">
                          <w:rPr>
                            <w:noProof/>
                            <w:webHidden/>
                          </w:rPr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1C6CF8">
                          <w:rPr>
                            <w:noProof/>
                            <w:webHidden/>
                          </w:rPr>
                          <w:t>8</w:t>
                        </w:r>
                        <w:r w:rsidR="001C6CF8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1C6CF8" w:rsidP="00C27B5D">
            <w:pPr>
              <w:pStyle w:val="Heading1"/>
              <w:outlineLvl w:val="0"/>
            </w:pPr>
            <w:bookmarkStart w:id="0" w:name="_Toc390707997"/>
            <w:r>
              <w:t>Description</w:t>
            </w:r>
            <w:bookmarkEnd w:id="0"/>
          </w:p>
          <w:p w:rsidR="00F448BC" w:rsidRPr="00E65D6E" w:rsidRDefault="001C6CF8" w:rsidP="00FF408C">
            <w:r>
              <w:t>June_16_2014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1C6CF8" w:rsidP="00343025">
            <w:pPr>
              <w:pStyle w:val="Heading1"/>
              <w:outlineLvl w:val="0"/>
            </w:pPr>
            <w:bookmarkStart w:id="1" w:name="_Toc390707998"/>
            <w:bookmarkStart w:id="2" w:name="_Toc243733140"/>
            <w:bookmarkStart w:id="3" w:name="_Toc245020107"/>
            <w:bookmarkStart w:id="4" w:name="_Toc245020139"/>
            <w:r>
              <w:lastRenderedPageBreak/>
              <w:t>Assumptions</w:t>
            </w:r>
            <w:bookmarkEnd w:id="1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1C6CF8" w:rsidP="00FF408C">
            <w:pPr>
              <w:pStyle w:val="Heading1"/>
              <w:outlineLvl w:val="0"/>
            </w:pPr>
            <w:bookmarkStart w:id="5" w:name="_Toc390707999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1C6CF8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6AAF506D" wp14:editId="62AD4488">
                              <wp:extent cx="5349240" cy="3985260"/>
                              <wp:effectExtent l="0" t="0" r="3810" b="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9852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1C6CF8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Stand_Steps</w:t>
                  </w:r>
                </w:p>
                <w:p w:rsidR="00C16188" w:rsidRDefault="001C6CF8" w:rsidP="001C6CF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1C6CF8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1C6CF8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1C6CF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1C6CF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1C6CF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1C6CF8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CrvPattern1</w:t>
                  </w:r>
                </w:p>
                <w:p w:rsidR="004B3022" w:rsidRPr="0044448A" w:rsidRDefault="001C6CF8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C2AF491" wp14:editId="06F52C61">
                        <wp:extent cx="1562735" cy="1163955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1639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1C6CF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C6CF8" w:rsidRDefault="001C6CF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Mass:2.50511 kg</w:t>
                  </w:r>
                </w:p>
                <w:p w:rsidR="001C6CF8" w:rsidRDefault="001C6CF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Volume:0.000313139 m^3</w:t>
                  </w:r>
                </w:p>
                <w:p w:rsidR="001C6CF8" w:rsidRDefault="001C6CF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Density:8000 kg/m^3</w:t>
                  </w:r>
                </w:p>
                <w:p w:rsidR="001C6CF8" w:rsidRDefault="001C6CF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Weight:24.5501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C6CF8" w:rsidRDefault="001C6CF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C:\Users\sfalcone\Desktop\GitHub\tinyPipes\mechanics\Panel Mount\sfalcone\Simple Mount\Stand_Steps.SLDPRT</w:t>
                  </w:r>
                </w:p>
                <w:p w:rsidR="00C16188" w:rsidRPr="0044448A" w:rsidRDefault="001C6CF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16 14:03:46 2014</w:t>
                  </w:r>
                </w:p>
              </w:tc>
            </w:tr>
          </w:tbl>
          <w:p w:rsidR="00FF408C" w:rsidRDefault="00FF408C" w:rsidP="00A96F2C"/>
        </w:tc>
      </w:tr>
      <w:bookmarkEnd w:id="2"/>
      <w:bookmarkEnd w:id="3"/>
      <w:bookmarkEnd w:id="4"/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1C6CF8" w:rsidP="000A7C6B">
            <w:pPr>
              <w:pStyle w:val="Heading1"/>
              <w:outlineLvl w:val="0"/>
            </w:pPr>
            <w:bookmarkStart w:id="6" w:name="_Toc390708000"/>
            <w:bookmarkStart w:id="7" w:name="_Toc243733144"/>
            <w:bookmarkStart w:id="8" w:name="_Toc245020112"/>
            <w:bookmarkStart w:id="9" w:name="_Toc245020144"/>
            <w:r>
              <w:lastRenderedPageBreak/>
              <w:t>Material Properties</w:t>
            </w:r>
            <w:bookmarkEnd w:id="6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1C6CF8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1C6CF8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1C6CF8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1C6CF8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29ED1ACA" wp14:editId="08298C48">
                        <wp:extent cx="1904365" cy="1418590"/>
                        <wp:effectExtent l="0" t="0" r="635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418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1C6CF8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1C6CF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AISI 316 Annealed Stainless Steel Bar (SS)</w:t>
                        </w:r>
                      </w:p>
                    </w:tc>
                  </w:tr>
                  <w:tr w:rsidR="001C6CF8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C6CF8" w:rsidRDefault="001C6CF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C6CF8" w:rsidRDefault="001C6CF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1C6CF8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C6CF8" w:rsidRDefault="001C6CF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C6CF8" w:rsidRDefault="001C6CF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1C6CF8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C6CF8" w:rsidRDefault="001C6CF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C6CF8" w:rsidRDefault="001C6CF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137.895 N/mm^2</w:t>
                        </w:r>
                      </w:p>
                    </w:tc>
                  </w:tr>
                  <w:tr w:rsidR="001C6CF8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C6CF8" w:rsidRDefault="001C6CF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1C6CF8" w:rsidRDefault="001C6CF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550 N/mm^2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1C6CF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1(CrvPattern1)(</w:t>
                  </w: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Stand_Steps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E80CD9" w:rsidRDefault="00E80CD9" w:rsidP="000A7C6B"/>
        </w:tc>
      </w:tr>
      <w:bookmarkEnd w:id="7"/>
      <w:bookmarkEnd w:id="8"/>
      <w:bookmarkEnd w:id="9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1C6CF8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0" w:name="_Toc390708001"/>
            <w:r>
              <w:rPr>
                <w:rStyle w:val="Strong"/>
              </w:rPr>
              <w:t>Loads and Fixtures</w:t>
            </w:r>
            <w:bookmarkEnd w:id="10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1C6CF8" w:rsidTr="006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1C6CF8" w:rsidRPr="004E282D" w:rsidRDefault="001C6CF8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1C6CF8" w:rsidRPr="004E282D" w:rsidRDefault="001C6CF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1C6CF8" w:rsidRPr="004E282D" w:rsidRDefault="001C6CF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1C6CF8" w:rsidTr="00A047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1C6CF8" w:rsidRPr="00AD5FBA" w:rsidRDefault="001C6CF8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1C6CF8" w:rsidRPr="006208CB" w:rsidRDefault="001C6CF8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1320165"/>
                        <wp:effectExtent l="0" t="0" r="0" b="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320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1C6CF8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C6CF8" w:rsidRPr="00BE6656" w:rsidRDefault="001C6CF8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C6CF8" w:rsidRPr="00154A1A" w:rsidRDefault="001C6CF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4 face(s)</w:t>
                        </w:r>
                      </w:p>
                    </w:tc>
                  </w:tr>
                  <w:tr w:rsidR="001C6CF8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C6CF8" w:rsidRDefault="001C6CF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C6CF8" w:rsidRDefault="001C6CF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1C6CF8" w:rsidRPr="004C6DEB" w:rsidRDefault="001C6CF8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1C6CF8" w:rsidTr="00453E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1C6CF8" w:rsidRPr="004E282D" w:rsidRDefault="001C6CF8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1C6CF8" w:rsidRPr="004E282D" w:rsidRDefault="001C6CF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1C6CF8" w:rsidRPr="004E282D" w:rsidRDefault="001C6CF8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1C6CF8" w:rsidTr="00EB46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1C6CF8" w:rsidRPr="00F42DD1" w:rsidRDefault="001C6CF8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1C6CF8" w:rsidRPr="006208CB" w:rsidRDefault="001C6CF8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421130"/>
                        <wp:effectExtent l="0" t="0" r="0" b="762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421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1C6CF8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C6CF8" w:rsidRPr="00BE6656" w:rsidRDefault="001C6CF8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C6CF8" w:rsidRPr="00B77EA3" w:rsidRDefault="001C6CF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1C6CF8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C6CF8" w:rsidRDefault="001C6CF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C6CF8" w:rsidRDefault="001C6CF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1C6CF8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1C6CF8" w:rsidRDefault="001C6CF8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1C6CF8" w:rsidRDefault="001C6CF8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2450 N</w:t>
                        </w:r>
                      </w:p>
                    </w:tc>
                  </w:tr>
                </w:tbl>
                <w:p w:rsidR="001C6CF8" w:rsidRDefault="001C6CF8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1C6CF8" w:rsidP="000A7C6B">
            <w:pPr>
              <w:pStyle w:val="Heading1"/>
              <w:outlineLvl w:val="0"/>
            </w:pPr>
            <w:bookmarkStart w:id="11" w:name="_Toc390708002"/>
            <w:r>
              <w:lastRenderedPageBreak/>
              <w:t>Mesh Information</w:t>
            </w:r>
            <w:bookmarkEnd w:id="11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1C6CF8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1C6CF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1C6CF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proofErr w:type="spellStart"/>
                  <w:r>
                    <w:t>Mesher</w:t>
                  </w:r>
                  <w:proofErr w:type="spellEnd"/>
                  <w:r>
                    <w:t xml:space="preserve">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1C6CF8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C6CF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C6CF8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proofErr w:type="spellStart"/>
                  <w:r>
                    <w:t>Jacobian</w:t>
                  </w:r>
                  <w:proofErr w:type="spellEnd"/>
                  <w:r>
                    <w:t xml:space="preserve">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1C6CF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8.67977 mm</w:t>
                  </w:r>
                </w:p>
              </w:tc>
            </w:tr>
            <w:tr w:rsidR="001C6CF8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0.433989 mm</w:t>
                  </w:r>
                </w:p>
              </w:tc>
            </w:tr>
            <w:tr w:rsidR="001C6CF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1C6CF8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1C6CF8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1C6CF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16166</w:t>
                  </w:r>
                </w:p>
              </w:tc>
            </w:tr>
            <w:tr w:rsidR="001C6CF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7951</w:t>
                  </w:r>
                </w:p>
              </w:tc>
            </w:tr>
            <w:tr w:rsidR="001C6CF8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18.903</w:t>
                  </w:r>
                </w:p>
              </w:tc>
            </w:tr>
            <w:tr w:rsidR="001C6CF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61.1</w:t>
                  </w:r>
                </w:p>
              </w:tc>
            </w:tr>
            <w:tr w:rsidR="001C6CF8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0.126</w:t>
                  </w:r>
                </w:p>
              </w:tc>
            </w:tr>
            <w:tr w:rsidR="001C6CF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r>
                    <w:t>% of distorted elements(</w:t>
                  </w:r>
                  <w:proofErr w:type="spellStart"/>
                  <w:r>
                    <w:t>Jacobian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1C6CF8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r>
                    <w:t>Time to complete mesh(</w:t>
                  </w:r>
                  <w:proofErr w:type="spellStart"/>
                  <w:r>
                    <w:t>hh;mm;ss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00:00:07</w:t>
                  </w:r>
                </w:p>
              </w:tc>
            </w:tr>
            <w:tr w:rsidR="001C6CF8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1C6CF8" w:rsidRDefault="001C6CF8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SFALCONE-THINK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1C6CF8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711315" cy="3655695"/>
                        <wp:effectExtent l="0" t="0" r="0" b="1905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655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1C6CF8" w:rsidP="000A7C6B">
            <w:pPr>
              <w:pStyle w:val="Heading1"/>
              <w:outlineLvl w:val="0"/>
            </w:pPr>
            <w:bookmarkStart w:id="12" w:name="_Toc390708003"/>
            <w:bookmarkStart w:id="13" w:name="_Toc243733152"/>
            <w:bookmarkStart w:id="14" w:name="_Toc245020120"/>
            <w:bookmarkStart w:id="15" w:name="_Toc245020152"/>
            <w:r>
              <w:lastRenderedPageBreak/>
              <w:t>Study Results</w:t>
            </w:r>
            <w:bookmarkEnd w:id="12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5"/>
              <w:gridCol w:w="3172"/>
              <w:gridCol w:w="2592"/>
              <w:gridCol w:w="2465"/>
            </w:tblGrid>
            <w:tr w:rsidR="001C6CF8" w:rsidTr="00E12A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C6CF8" w:rsidRDefault="001C6CF8" w:rsidP="00E12A3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C6CF8" w:rsidRDefault="001C6CF8" w:rsidP="00E12A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C6CF8" w:rsidRDefault="001C6CF8" w:rsidP="00E12A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1C6CF8" w:rsidRDefault="001C6CF8" w:rsidP="00E12A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C6CF8" w:rsidTr="00E12A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C6CF8" w:rsidRPr="004D2956" w:rsidRDefault="001C6CF8" w:rsidP="00E12A3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C6CF8" w:rsidRPr="004D2956" w:rsidRDefault="001C6CF8" w:rsidP="00E12A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VON: von </w:t>
                  </w:r>
                  <w:proofErr w:type="spellStart"/>
                  <w:r>
                    <w:rPr>
                      <w:sz w:val="20"/>
                      <w:szCs w:val="20"/>
                    </w:rPr>
                    <w:t>Mises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C6CF8" w:rsidRDefault="001C6CF8" w:rsidP="00E12A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0.0324662 N/mm^2 (</w:t>
                  </w:r>
                  <w:proofErr w:type="spellStart"/>
                  <w:r>
                    <w:rPr>
                      <w:sz w:val="20"/>
                      <w:szCs w:val="20"/>
                    </w:rPr>
                    <w:t>MPa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1C6CF8" w:rsidRPr="004D2956" w:rsidRDefault="001C6CF8" w:rsidP="00E12A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15546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C6CF8" w:rsidRDefault="001C6CF8" w:rsidP="00E12A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24.6895 N/mm^2 (</w:t>
                  </w:r>
                  <w:proofErr w:type="spellStart"/>
                  <w:r>
                    <w:rPr>
                      <w:sz w:val="20"/>
                      <w:szCs w:val="20"/>
                    </w:rPr>
                    <w:t>MPa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1C6CF8" w:rsidRPr="004D2956" w:rsidRDefault="001C6CF8" w:rsidP="00E12A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12753</w:t>
                  </w:r>
                </w:p>
              </w:tc>
            </w:tr>
            <w:tr w:rsidR="001C6CF8" w:rsidTr="00E12A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C6CF8" w:rsidRDefault="001C6CF8" w:rsidP="00E12A3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858000" cy="3735070"/>
                        <wp:effectExtent l="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735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6CF8" w:rsidRPr="004D2956" w:rsidRDefault="001C6CF8" w:rsidP="00E12A3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Stand_Steps-Study 1-Stress-Stress</w:t>
                  </w:r>
                </w:p>
              </w:tc>
            </w:tr>
          </w:tbl>
          <w:p w:rsidR="001C6CF8" w:rsidRDefault="001C6CF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3451"/>
              <w:gridCol w:w="2162"/>
              <w:gridCol w:w="2335"/>
            </w:tblGrid>
            <w:tr w:rsidR="001C6CF8" w:rsidTr="00E12A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C6CF8" w:rsidRDefault="001C6CF8" w:rsidP="00E12A3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C6CF8" w:rsidRDefault="001C6CF8" w:rsidP="00E12A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C6CF8" w:rsidRDefault="001C6CF8" w:rsidP="00E12A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1C6CF8" w:rsidRDefault="001C6CF8" w:rsidP="00E12A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C6CF8" w:rsidTr="00E12A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C6CF8" w:rsidRPr="004D2956" w:rsidRDefault="001C6CF8" w:rsidP="00E12A3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C6CF8" w:rsidRPr="004D2956" w:rsidRDefault="001C6CF8" w:rsidP="00E12A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C6CF8" w:rsidRDefault="001C6CF8" w:rsidP="00E12A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1C6CF8" w:rsidRPr="004D2956" w:rsidRDefault="001C6CF8" w:rsidP="00E12A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C6CF8" w:rsidRDefault="001C6CF8" w:rsidP="00E12A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0.126967 mm</w:t>
                  </w:r>
                </w:p>
                <w:p w:rsidR="001C6CF8" w:rsidRPr="004D2956" w:rsidRDefault="001C6CF8" w:rsidP="00E12A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1571</w:t>
                  </w:r>
                </w:p>
              </w:tc>
            </w:tr>
            <w:tr w:rsidR="001C6CF8" w:rsidTr="00E12A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C6CF8" w:rsidRDefault="001C6CF8" w:rsidP="00E12A3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858000" cy="3735070"/>
                        <wp:effectExtent l="0" t="0" r="0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735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6CF8" w:rsidRPr="004D2956" w:rsidRDefault="001C6CF8" w:rsidP="00E12A3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Stand_Steps-Study 1-Displacement-Displacement</w:t>
                  </w:r>
                </w:p>
              </w:tc>
            </w:tr>
          </w:tbl>
          <w:p w:rsidR="001C6CF8" w:rsidRDefault="001C6CF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199"/>
              <w:gridCol w:w="7555"/>
            </w:tblGrid>
            <w:tr w:rsidR="001C6CF8" w:rsidTr="001E013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C6CF8" w:rsidRDefault="001C6CF8" w:rsidP="00E12A3F">
                  <w:r>
                    <w:t>Name</w:t>
                  </w:r>
                </w:p>
              </w:tc>
              <w:tc>
                <w:tcPr>
                  <w:tcW w:w="81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C6CF8" w:rsidRDefault="001C6CF8" w:rsidP="00E12A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1C6CF8" w:rsidTr="00A528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C6CF8" w:rsidRPr="004D2956" w:rsidRDefault="001C6CF8" w:rsidP="00E12A3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Deformation</w:t>
                  </w:r>
                </w:p>
              </w:tc>
              <w:tc>
                <w:tcPr>
                  <w:tcW w:w="816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C6CF8" w:rsidRPr="004D2956" w:rsidRDefault="001C6CF8" w:rsidP="00E12A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1C6CF8" w:rsidTr="00E12A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C6CF8" w:rsidRDefault="001C6CF8" w:rsidP="00E12A3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858000" cy="3735070"/>
                        <wp:effectExtent l="0" t="0" r="0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735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6CF8" w:rsidRPr="004D2956" w:rsidRDefault="001C6CF8" w:rsidP="00E12A3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Stand_Steps-Study 1-Displacement-Deformation</w:t>
                  </w:r>
                </w:p>
              </w:tc>
            </w:tr>
          </w:tbl>
          <w:p w:rsidR="001C6CF8" w:rsidRDefault="001C6CF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75"/>
              <w:gridCol w:w="3235"/>
              <w:gridCol w:w="2484"/>
              <w:gridCol w:w="2460"/>
            </w:tblGrid>
            <w:tr w:rsidR="001C6CF8" w:rsidTr="00E12A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C6CF8" w:rsidRDefault="001C6CF8" w:rsidP="00E12A3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C6CF8" w:rsidRDefault="001C6CF8" w:rsidP="00E12A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1C6CF8" w:rsidRDefault="001C6CF8" w:rsidP="00E12A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1C6CF8" w:rsidRDefault="001C6CF8" w:rsidP="00E12A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C6CF8" w:rsidTr="00E12A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C6CF8" w:rsidRPr="004D2956" w:rsidRDefault="001C6CF8" w:rsidP="00E12A3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C6CF8" w:rsidRPr="004D2956" w:rsidRDefault="001C6CF8" w:rsidP="00E12A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Max von </w:t>
                  </w:r>
                  <w:proofErr w:type="spellStart"/>
                  <w:r>
                    <w:rPr>
                      <w:sz w:val="20"/>
                      <w:szCs w:val="20"/>
                    </w:rPr>
                    <w:t>Mises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C6CF8" w:rsidRDefault="001C6CF8" w:rsidP="00E12A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5.58517 </w:t>
                  </w:r>
                </w:p>
                <w:p w:rsidR="001C6CF8" w:rsidRPr="004D2956" w:rsidRDefault="001C6CF8" w:rsidP="00E12A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12753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1C6CF8" w:rsidRDefault="001C6CF8" w:rsidP="00E12A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4247.35 </w:t>
                  </w:r>
                </w:p>
                <w:p w:rsidR="001C6CF8" w:rsidRPr="004D2956" w:rsidRDefault="001C6CF8" w:rsidP="00E12A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15546</w:t>
                  </w:r>
                </w:p>
              </w:tc>
            </w:tr>
            <w:tr w:rsidR="001C6CF8" w:rsidTr="00E12A3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1C6CF8" w:rsidRDefault="001C6CF8" w:rsidP="00E12A3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858000" cy="3735070"/>
                        <wp:effectExtent l="0" t="0" r="0" b="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735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6CF8" w:rsidRPr="004D2956" w:rsidRDefault="001C6CF8" w:rsidP="00E12A3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Stand_Steps-Study 1-Factor of Safety-Factor of Safety</w:t>
                  </w:r>
                </w:p>
              </w:tc>
            </w:tr>
          </w:tbl>
          <w:p w:rsidR="001C6CF8" w:rsidRPr="000B04D4" w:rsidRDefault="001C6CF8" w:rsidP="000A7C6B"/>
          <w:bookmarkEnd w:id="13"/>
          <w:bookmarkEnd w:id="14"/>
          <w:bookmarkEnd w:id="15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1C6CF8" w:rsidP="001C6CF8">
            <w:pPr>
              <w:pStyle w:val="Heading1"/>
              <w:outlineLvl w:val="0"/>
            </w:pPr>
            <w:bookmarkStart w:id="16" w:name="_Toc390708004"/>
            <w:r>
              <w:t>Conclusion</w:t>
            </w:r>
            <w:bookmarkEnd w:id="16"/>
          </w:p>
        </w:tc>
      </w:tr>
    </w:tbl>
    <w:p w:rsidR="00AC3438" w:rsidRPr="00AC3438" w:rsidRDefault="00B33556" w:rsidP="00FE0924">
      <w:r>
        <w:t>The design is viable.</w:t>
      </w:r>
      <w:bookmarkStart w:id="17" w:name="_GoBack"/>
      <w:bookmarkEnd w:id="17"/>
    </w:p>
    <w:sectPr w:rsidR="00AC3438" w:rsidRPr="00AC3438" w:rsidSect="00F25CD7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82B" w:rsidRDefault="0021782B" w:rsidP="00F25CD7">
      <w:pPr>
        <w:spacing w:after="0" w:line="240" w:lineRule="auto"/>
      </w:pPr>
      <w:r>
        <w:separator/>
      </w:r>
    </w:p>
  </w:endnote>
  <w:endnote w:type="continuationSeparator" w:id="0">
    <w:p w:rsidR="0021782B" w:rsidRDefault="0021782B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350C1BF" wp14:editId="7C25A8E1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1C6CF8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1C6CF8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Simulation of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Stand_Steps</w:t>
          </w:r>
          <w:proofErr w:type="spellEnd"/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33556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5A2EC795" wp14:editId="4FAB8089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1C6CF8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1C6CF8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Simulation of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Stand_Steps</w:t>
          </w:r>
          <w:proofErr w:type="spellEnd"/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3355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82B" w:rsidRDefault="0021782B" w:rsidP="00F25CD7">
      <w:pPr>
        <w:spacing w:after="0" w:line="240" w:lineRule="auto"/>
      </w:pPr>
      <w:r>
        <w:separator/>
      </w:r>
    </w:p>
  </w:footnote>
  <w:footnote w:type="continuationSeparator" w:id="0">
    <w:p w:rsidR="0021782B" w:rsidRDefault="0021782B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F8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C6CF8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1782B"/>
    <w:rsid w:val="00221495"/>
    <w:rsid w:val="00224B64"/>
    <w:rsid w:val="00224CED"/>
    <w:rsid w:val="00233069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3556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alcone\Desktop\GitHub\tinyPipes\mechanics\Panel%20Mount\sfalcone\Simple%20Mount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983BE-7D69-4970-8025-E6462BF0A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6</TotalTime>
  <Pages>8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sfalcone</dc:creator>
  <cp:lastModifiedBy>sfalcone</cp:lastModifiedBy>
  <cp:revision>2</cp:revision>
  <dcterms:created xsi:type="dcterms:W3CDTF">2014-06-16T10:46:00Z</dcterms:created>
  <dcterms:modified xsi:type="dcterms:W3CDTF">2014-06-16T10:52:00Z</dcterms:modified>
</cp:coreProperties>
</file>